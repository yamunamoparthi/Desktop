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2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0"/>
        <w:gridCol w:w="7546"/>
      </w:tblGrid>
      <w:tr w:rsidR="00410939" w14:paraId="49673621" w14:textId="77777777" w:rsidTr="005465F6"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14:paraId="0F99B884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7546" w:type="dxa"/>
            <w:vMerge w:val="restart"/>
            <w:tcMar>
              <w:left w:w="187" w:type="dxa"/>
              <w:right w:w="115" w:type="dxa"/>
            </w:tcMar>
          </w:tcPr>
          <w:p w14:paraId="7D3E407C" w14:textId="495FEDAE" w:rsidR="005465F6" w:rsidRPr="005465F6" w:rsidRDefault="00EF5584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5465F6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KEY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pacing w:val="-5"/>
                <w:sz w:val="32"/>
                <w:u w:val="single"/>
              </w:rPr>
              <w:t xml:space="preserve"> 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 xml:space="preserve">SKILLS </w:t>
            </w:r>
            <w:r w:rsidR="00B432B3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&amp;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pacing w:val="-2"/>
                <w:sz w:val="32"/>
                <w:u w:val="single"/>
              </w:rPr>
              <w:t xml:space="preserve"> 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CHARACTERISTICS</w:t>
            </w:r>
          </w:p>
          <w:p w14:paraId="5716273B" w14:textId="56D32938" w:rsidR="00EF5584" w:rsidRDefault="00EF5584" w:rsidP="008662A9">
            <w:pPr>
              <w:jc w:val="left"/>
              <w:rPr>
                <w:sz w:val="22"/>
              </w:rPr>
            </w:pPr>
            <w:r>
              <w:rPr>
                <w:sz w:val="22"/>
              </w:rPr>
              <w:t>• MICROSOFT AZURE CLOUD •</w:t>
            </w:r>
            <w:r w:rsidR="008662A9">
              <w:rPr>
                <w:sz w:val="22"/>
              </w:rPr>
              <w:t xml:space="preserve"> </w:t>
            </w:r>
            <w:r>
              <w:rPr>
                <w:sz w:val="22"/>
              </w:rPr>
              <w:t>MS OFFICE SUITE • STRONG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INTERPERSONAL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SKILLS</w:t>
            </w:r>
            <w:r w:rsidR="008662A9">
              <w:rPr>
                <w:sz w:val="22"/>
              </w:rPr>
              <w:t xml:space="preserve"> </w:t>
            </w:r>
            <w:r>
              <w:rPr>
                <w:sz w:val="22"/>
              </w:rPr>
              <w:t>•</w:t>
            </w:r>
            <w:r w:rsidR="008662A9">
              <w:rPr>
                <w:sz w:val="22"/>
              </w:rPr>
              <w:t xml:space="preserve"> </w:t>
            </w:r>
            <w:r>
              <w:rPr>
                <w:sz w:val="22"/>
              </w:rPr>
              <w:t>ABILITY TO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COLLABORAT</w:t>
            </w:r>
            <w:r w:rsidR="008662A9">
              <w:rPr>
                <w:sz w:val="22"/>
              </w:rPr>
              <w:t xml:space="preserve">E • QUICK LEARNER </w:t>
            </w:r>
            <w:r>
              <w:rPr>
                <w:sz w:val="22"/>
              </w:rPr>
              <w:t>•</w:t>
            </w:r>
            <w:r w:rsidRPr="008662A9">
              <w:rPr>
                <w:sz w:val="22"/>
              </w:rPr>
              <w:t xml:space="preserve"> </w:t>
            </w:r>
            <w:r w:rsidR="008662A9">
              <w:rPr>
                <w:sz w:val="22"/>
              </w:rPr>
              <w:t xml:space="preserve">ANALYTICAL &amp; </w:t>
            </w:r>
            <w:r>
              <w:rPr>
                <w:sz w:val="22"/>
              </w:rPr>
              <w:t>PROBLEM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SOLVING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• LEADERSHIP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•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TECH-SAVVY</w:t>
            </w:r>
          </w:p>
          <w:p w14:paraId="300772FF" w14:textId="741D04C5" w:rsidR="005465F6" w:rsidRPr="00422BAC" w:rsidRDefault="00775465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EDUCATION</w:t>
            </w:r>
          </w:p>
          <w:p w14:paraId="7676B7BE" w14:textId="7E328ED8" w:rsidR="00317F74" w:rsidRDefault="00317F74" w:rsidP="008662A9">
            <w:pPr>
              <w:pStyle w:val="TableParagraph"/>
              <w:numPr>
                <w:ilvl w:val="0"/>
                <w:numId w:val="2"/>
              </w:numPr>
              <w:spacing w:before="44"/>
              <w:rPr>
                <w:rFonts w:asciiTheme="minorHAnsi" w:eastAsiaTheme="minorHAnsi" w:hAnsiTheme="minorHAnsi" w:cstheme="minorBidi"/>
                <w:szCs w:val="24"/>
              </w:rPr>
            </w:pPr>
            <w:r w:rsidRPr="00317F74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BACHELOR OF SCIENCE IN ELECTRONICS, MATHEMATICS </w:t>
            </w:r>
            <w:r w:rsidR="00B432B3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&amp;</w:t>
            </w:r>
            <w:r w:rsidRPr="00317F74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COMPUTER SCIENCE</w:t>
            </w:r>
            <w:r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Cs w:val="24"/>
              </w:rPr>
              <w:t>from</w:t>
            </w:r>
            <w:r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KUVEMPU UNIVERSITY, KARNATAKA</w:t>
            </w:r>
            <w:r>
              <w:rPr>
                <w:rFonts w:asciiTheme="minorHAnsi" w:eastAsiaTheme="minorHAnsi" w:hAnsiTheme="minorHAnsi" w:cstheme="minorBidi"/>
                <w:szCs w:val="24"/>
              </w:rPr>
              <w:t>, INDIA.</w:t>
            </w:r>
          </w:p>
          <w:p w14:paraId="7B4190AC" w14:textId="6DC07D93" w:rsidR="00317F74" w:rsidRDefault="00317F74" w:rsidP="005465F6">
            <w:pPr>
              <w:pStyle w:val="TableParagraph"/>
              <w:spacing w:before="44"/>
              <w:ind w:left="720"/>
              <w:rPr>
                <w:rFonts w:asciiTheme="minorHAnsi" w:eastAsiaTheme="minorHAnsi" w:hAnsiTheme="minorHAnsi" w:cstheme="minorBidi"/>
                <w:szCs w:val="24"/>
              </w:rPr>
            </w:pPr>
            <w:r>
              <w:rPr>
                <w:rFonts w:asciiTheme="minorHAnsi" w:eastAsiaTheme="minorHAnsi" w:hAnsiTheme="minorHAnsi" w:cstheme="minorBidi"/>
                <w:szCs w:val="24"/>
              </w:rPr>
              <w:t>2007-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2010</w:t>
            </w:r>
            <w:r>
              <w:rPr>
                <w:rFonts w:asciiTheme="minorHAnsi" w:eastAsiaTheme="minorHAnsi" w:hAnsiTheme="minorHAnsi" w:cstheme="minorBidi"/>
                <w:szCs w:val="24"/>
              </w:rPr>
              <w:t xml:space="preserve"> (</w:t>
            </w:r>
            <w:r w:rsidRPr="00317F74">
              <w:rPr>
                <w:rFonts w:asciiTheme="minorHAnsi" w:eastAsiaTheme="minorHAnsi" w:hAnsiTheme="minorHAnsi" w:cstheme="minorBidi"/>
                <w:i/>
                <w:iCs/>
                <w:szCs w:val="24"/>
              </w:rPr>
              <w:t>PASSED WITH DISTINCTION</w:t>
            </w:r>
            <w:r>
              <w:rPr>
                <w:rFonts w:asciiTheme="minorHAnsi" w:eastAsiaTheme="minorHAnsi" w:hAnsiTheme="minorHAnsi" w:cstheme="minorBidi"/>
                <w:szCs w:val="24"/>
              </w:rPr>
              <w:t>)</w:t>
            </w:r>
          </w:p>
          <w:p w14:paraId="0C9E7029" w14:textId="77777777" w:rsidR="005465F6" w:rsidRDefault="005465F6" w:rsidP="005465F6">
            <w:pPr>
              <w:pStyle w:val="TableParagraph"/>
              <w:spacing w:before="44"/>
              <w:ind w:left="720"/>
              <w:rPr>
                <w:rFonts w:asciiTheme="minorHAnsi" w:eastAsiaTheme="minorHAnsi" w:hAnsiTheme="minorHAnsi" w:cstheme="minorBidi"/>
                <w:szCs w:val="24"/>
              </w:rPr>
            </w:pPr>
          </w:p>
          <w:p w14:paraId="36846901" w14:textId="77777777" w:rsidR="00317F74" w:rsidRPr="00317F74" w:rsidRDefault="00317F74" w:rsidP="008662A9">
            <w:pPr>
              <w:pStyle w:val="TableParagraph"/>
              <w:numPr>
                <w:ilvl w:val="0"/>
                <w:numId w:val="2"/>
              </w:numPr>
              <w:spacing w:before="44"/>
              <w:rPr>
                <w:rFonts w:asciiTheme="minorHAnsi" w:eastAsiaTheme="minorHAnsi" w:hAnsiTheme="minorHAnsi" w:cstheme="minorBidi"/>
                <w:szCs w:val="24"/>
              </w:rPr>
            </w:pPr>
            <w:r w:rsidRPr="00317F74">
              <w:rPr>
                <w:rFonts w:asciiTheme="minorHAnsi" w:eastAsiaTheme="minorHAnsi" w:hAnsiTheme="minorHAnsi" w:cstheme="minorBidi"/>
                <w:szCs w:val="24"/>
              </w:rPr>
              <w:t>MICROSOFT AZURE ADMINISTRATOR (</w:t>
            </w:r>
            <w:r w:rsidRPr="00317F74">
              <w:rPr>
                <w:rFonts w:asciiTheme="minorHAnsi" w:eastAsiaTheme="minorHAnsi" w:hAnsiTheme="minorHAnsi" w:cstheme="minorBidi"/>
                <w:i/>
                <w:iCs/>
                <w:szCs w:val="24"/>
              </w:rPr>
              <w:t>CERTIFIED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 xml:space="preserve">) </w:t>
            </w:r>
          </w:p>
          <w:p w14:paraId="10BD25CE" w14:textId="36569044" w:rsidR="00317F74" w:rsidRPr="00317F74" w:rsidRDefault="00317F74" w:rsidP="008662A9">
            <w:pPr>
              <w:pStyle w:val="TableParagraph"/>
              <w:numPr>
                <w:ilvl w:val="0"/>
                <w:numId w:val="2"/>
              </w:numPr>
              <w:spacing w:before="44"/>
              <w:rPr>
                <w:rFonts w:asciiTheme="minorHAnsi" w:eastAsiaTheme="minorHAnsi" w:hAnsiTheme="minorHAnsi" w:cstheme="minorBidi"/>
                <w:szCs w:val="24"/>
              </w:rPr>
            </w:pPr>
            <w:r w:rsidRPr="00317F74">
              <w:rPr>
                <w:rFonts w:asciiTheme="minorHAnsi" w:eastAsiaTheme="minorHAnsi" w:hAnsiTheme="minorHAnsi" w:cstheme="minorBidi"/>
                <w:szCs w:val="24"/>
              </w:rPr>
              <w:t>MICROSO</w:t>
            </w:r>
            <w:r w:rsidR="008662A9">
              <w:rPr>
                <w:rFonts w:asciiTheme="minorHAnsi" w:eastAsiaTheme="minorHAnsi" w:hAnsiTheme="minorHAnsi" w:cstheme="minorBidi"/>
                <w:szCs w:val="24"/>
              </w:rPr>
              <w:t>F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T AZURE FUNDAMENTALS (</w:t>
            </w:r>
            <w:r w:rsidRPr="00317F74">
              <w:rPr>
                <w:rFonts w:asciiTheme="minorHAnsi" w:eastAsiaTheme="minorHAnsi" w:hAnsiTheme="minorHAnsi" w:cstheme="minorBidi"/>
                <w:i/>
                <w:iCs/>
                <w:szCs w:val="24"/>
              </w:rPr>
              <w:t>TRAINED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)</w:t>
            </w:r>
          </w:p>
          <w:p w14:paraId="47FA2DBB" w14:textId="43600C87" w:rsidR="00317F74" w:rsidRPr="008662A9" w:rsidRDefault="00317F74" w:rsidP="008662A9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8662A9">
              <w:rPr>
                <w:sz w:val="22"/>
              </w:rPr>
              <w:t>MICROSOFT AZURE DEVOPS (</w:t>
            </w:r>
            <w:r w:rsidRPr="008662A9">
              <w:rPr>
                <w:i/>
                <w:iCs/>
                <w:sz w:val="22"/>
              </w:rPr>
              <w:t>TRAINING IN PROGRESS</w:t>
            </w:r>
            <w:r w:rsidRPr="008662A9">
              <w:rPr>
                <w:sz w:val="22"/>
              </w:rPr>
              <w:t>)</w:t>
            </w:r>
          </w:p>
          <w:p w14:paraId="28960B37" w14:textId="490A37DD" w:rsidR="005465F6" w:rsidRPr="00422BAC" w:rsidRDefault="0003693E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CERTIFICATIONS</w:t>
            </w:r>
          </w:p>
          <w:p w14:paraId="46885B10" w14:textId="77777777" w:rsidR="00317F74" w:rsidRPr="008662A9" w:rsidRDefault="00317F74" w:rsidP="00317F74">
            <w:pPr>
              <w:pStyle w:val="TableParagraph"/>
              <w:spacing w:line="246" w:lineRule="exact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8662A9">
              <w:rPr>
                <w:rFonts w:asciiTheme="minorHAnsi" w:hAnsiTheme="minorHAnsi" w:cstheme="minorHAnsi"/>
                <w:b/>
                <w:bCs/>
              </w:rPr>
              <w:t>MICROSOFT</w:t>
            </w:r>
            <w:r w:rsidRPr="008662A9">
              <w:rPr>
                <w:rFonts w:asciiTheme="minorHAnsi" w:hAnsiTheme="minorHAnsi" w:cstheme="minorHAnsi"/>
                <w:b/>
                <w:bCs/>
                <w:spacing w:val="-8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CERTIFIED</w:t>
            </w:r>
            <w:r w:rsidRPr="008662A9">
              <w:rPr>
                <w:rFonts w:asciiTheme="minorHAnsi" w:hAnsiTheme="minorHAnsi" w:cstheme="minorHAnsi"/>
                <w:b/>
                <w:bCs/>
                <w:spacing w:val="-4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AZURE</w:t>
            </w:r>
            <w:r w:rsidRPr="008662A9">
              <w:rPr>
                <w:rFonts w:asciiTheme="minorHAnsi" w:hAnsiTheme="minorHAnsi" w:cstheme="minorHAnsi"/>
                <w:b/>
                <w:bCs/>
                <w:spacing w:val="-7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ADMINISTRATOR</w:t>
            </w:r>
            <w:r w:rsidRPr="008662A9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ASSOCIATE</w:t>
            </w:r>
            <w:r w:rsidRPr="008662A9">
              <w:rPr>
                <w:rFonts w:asciiTheme="minorHAnsi" w:hAnsiTheme="minorHAnsi" w:cstheme="minorHAnsi"/>
                <w:b/>
                <w:bCs/>
                <w:spacing w:val="-7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(AZ-104)</w:t>
            </w:r>
          </w:p>
          <w:p w14:paraId="2B2E5A5B" w14:textId="77777777" w:rsidR="00317F74" w:rsidRPr="008662A9" w:rsidRDefault="00317F74" w:rsidP="00317F74">
            <w:pPr>
              <w:rPr>
                <w:rFonts w:cstheme="minorHAnsi"/>
                <w:i/>
                <w:sz w:val="22"/>
              </w:rPr>
            </w:pPr>
            <w:r w:rsidRPr="008662A9">
              <w:rPr>
                <w:rFonts w:cstheme="minorHAnsi"/>
                <w:sz w:val="22"/>
              </w:rPr>
              <w:t>MAY</w:t>
            </w:r>
            <w:r w:rsidRPr="008662A9">
              <w:rPr>
                <w:rFonts w:cstheme="minorHAnsi"/>
                <w:spacing w:val="-2"/>
                <w:sz w:val="22"/>
              </w:rPr>
              <w:t xml:space="preserve"> </w:t>
            </w:r>
            <w:r w:rsidRPr="008662A9">
              <w:rPr>
                <w:rFonts w:cstheme="minorHAnsi"/>
                <w:sz w:val="22"/>
              </w:rPr>
              <w:t>21</w:t>
            </w:r>
            <w:r w:rsidRPr="008662A9">
              <w:rPr>
                <w:rFonts w:cstheme="minorHAnsi"/>
                <w:sz w:val="22"/>
                <w:vertAlign w:val="superscript"/>
              </w:rPr>
              <w:t>ST</w:t>
            </w:r>
            <w:r w:rsidRPr="008662A9">
              <w:rPr>
                <w:rFonts w:cstheme="minorHAnsi"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sz w:val="22"/>
              </w:rPr>
              <w:t>2021.</w:t>
            </w:r>
            <w:r w:rsidRPr="008662A9">
              <w:rPr>
                <w:rFonts w:cstheme="minorHAnsi"/>
                <w:spacing w:val="-4"/>
                <w:sz w:val="22"/>
              </w:rPr>
              <w:t xml:space="preserve"> </w:t>
            </w:r>
            <w:r w:rsidR="008662A9" w:rsidRPr="008662A9">
              <w:rPr>
                <w:rFonts w:cstheme="minorHAnsi"/>
                <w:spacing w:val="-4"/>
                <w:sz w:val="22"/>
              </w:rPr>
              <w:t>(</w:t>
            </w:r>
            <w:r w:rsidRPr="008662A9">
              <w:rPr>
                <w:rFonts w:cstheme="minorHAnsi"/>
                <w:i/>
                <w:sz w:val="22"/>
              </w:rPr>
              <w:t>PASSED</w:t>
            </w:r>
            <w:r w:rsidRPr="008662A9">
              <w:rPr>
                <w:rFonts w:cstheme="minorHAnsi"/>
                <w:i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WITH</w:t>
            </w:r>
            <w:r w:rsidRPr="008662A9">
              <w:rPr>
                <w:rFonts w:cstheme="minorHAnsi"/>
                <w:i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905</w:t>
            </w:r>
            <w:r w:rsidRPr="008662A9">
              <w:rPr>
                <w:rFonts w:cstheme="minorHAnsi"/>
                <w:i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OUT</w:t>
            </w:r>
            <w:r w:rsidRPr="008662A9">
              <w:rPr>
                <w:rFonts w:cstheme="minorHAnsi"/>
                <w:i/>
                <w:spacing w:val="-2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OF</w:t>
            </w:r>
            <w:r w:rsidRPr="008662A9">
              <w:rPr>
                <w:rFonts w:cstheme="minorHAnsi"/>
                <w:i/>
                <w:spacing w:val="1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1000</w:t>
            </w:r>
            <w:r w:rsidR="008662A9" w:rsidRPr="008662A9">
              <w:rPr>
                <w:rFonts w:cstheme="minorHAnsi"/>
                <w:i/>
                <w:sz w:val="22"/>
              </w:rPr>
              <w:t>)</w:t>
            </w:r>
          </w:p>
          <w:p w14:paraId="67817DC2" w14:textId="0EEFA3B6" w:rsidR="005465F6" w:rsidRPr="00422BAC" w:rsidRDefault="008662A9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 xml:space="preserve">ACTIVITIES </w:t>
            </w:r>
            <w:r w:rsidR="00B432B3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&amp;</w:t>
            </w: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 xml:space="preserve"> INTERESTS</w:t>
            </w:r>
          </w:p>
          <w:p w14:paraId="700D9D57" w14:textId="77777777" w:rsidR="008662A9" w:rsidRDefault="008662A9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8662A9">
              <w:rPr>
                <w:rFonts w:asciiTheme="minorHAnsi" w:eastAsiaTheme="minorHAnsi" w:hAnsiTheme="minorHAnsi" w:cstheme="minorBidi"/>
                <w:szCs w:val="24"/>
              </w:rPr>
              <w:t>• HEALTH &amp; FITNESS ENTHUSIAST • BLOGGER • HOME GARDENER • FRIENDLY EVENT ORGANIZER • AVID RUNNER &amp; BADMINTON PLAYER • AMATEUR VIOLINIST</w:t>
            </w:r>
          </w:p>
          <w:p w14:paraId="7A7F4D27" w14:textId="3E46B399" w:rsid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</w:p>
          <w:p w14:paraId="6CCFB531" w14:textId="776702E5" w:rsidR="005465F6" w:rsidRPr="005465F6" w:rsidRDefault="00422BAC" w:rsidP="005465F6">
            <w:pPr>
              <w:pStyle w:val="Title"/>
              <w:spacing w:before="0" w:line="360" w:lineRule="auto"/>
              <w:rPr>
                <w:u w:val="single"/>
              </w:rPr>
            </w:pPr>
            <w:r w:rsidRPr="00422BAC">
              <w:rPr>
                <w:u w:val="single"/>
              </w:rPr>
              <w:t>Personal Details</w:t>
            </w:r>
          </w:p>
          <w:p w14:paraId="5525599C" w14:textId="51EED649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DATE OF BIRTH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01/06/1989</w:t>
            </w:r>
          </w:p>
          <w:p w14:paraId="2C82DF8A" w14:textId="529F7CE5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PASSPORT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M3362738</w:t>
            </w:r>
          </w:p>
          <w:p w14:paraId="5F5EABB3" w14:textId="1D513FD7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NATIONALITY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INDIAN</w:t>
            </w:r>
          </w:p>
          <w:p w14:paraId="3BA39C6B" w14:textId="27CEEE5A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LANGUAGES (S, R&amp;W)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ENGLISH, HINDI, TELUGU, KANNADA.</w:t>
            </w:r>
          </w:p>
          <w:p w14:paraId="02DFB85E" w14:textId="471FE04F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MAR</w:t>
            </w:r>
            <w:r w:rsidR="00CE2C80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ITAL</w:t>
            </w: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STATUS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MARRIED</w:t>
            </w:r>
          </w:p>
          <w:p w14:paraId="36745917" w14:textId="74974198" w:rsidR="00422BAC" w:rsidRPr="00422BAC" w:rsidRDefault="00422BAC" w:rsidP="00422BAC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SPOUSE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MOHINDAR MOPARTHI</w:t>
            </w:r>
          </w:p>
          <w:p w14:paraId="70442213" w14:textId="77777777" w:rsidR="00422BAC" w:rsidRDefault="00422BAC" w:rsidP="00422BAC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CHILDREN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TWO MALE KIDS</w:t>
            </w:r>
          </w:p>
          <w:p w14:paraId="190656FA" w14:textId="77777777" w:rsidR="00422BAC" w:rsidRDefault="00422BAC" w:rsidP="00422BAC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</w:p>
          <w:p w14:paraId="08ADD2F3" w14:textId="0F827B03" w:rsidR="005465F6" w:rsidRPr="00422BAC" w:rsidRDefault="00422BAC" w:rsidP="005465F6">
            <w:pPr>
              <w:pStyle w:val="Title"/>
              <w:spacing w:line="360" w:lineRule="auto"/>
              <w:rPr>
                <w:u w:val="single"/>
              </w:rPr>
            </w:pPr>
            <w:r w:rsidRPr="00422BAC">
              <w:rPr>
                <w:u w:val="single"/>
              </w:rPr>
              <w:t>Company</w:t>
            </w:r>
          </w:p>
          <w:p w14:paraId="4CD6FEED" w14:textId="77777777" w:rsidR="00422BAC" w:rsidRPr="00422BAC" w:rsidRDefault="00422BAC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AALOK TECHNOLOGIES SDN BHD</w:t>
            </w:r>
          </w:p>
          <w:p w14:paraId="1D15AD1C" w14:textId="2E2AC2CF" w:rsidR="00422BAC" w:rsidRDefault="00422BAC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Aalok Technologies is a worldwide broadened outsourced IT services organization which brings offshore outsourcing to customers' doorstep. They help customers to accomplish their business goals by effectively outsourcing their non-center business methods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capacities in the territories of innovation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advanced promoting.</w:t>
            </w:r>
          </w:p>
          <w:p w14:paraId="1E87A28C" w14:textId="746BB01B" w:rsidR="00422BAC" w:rsidRPr="0027370B" w:rsidRDefault="00B4414A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i/>
                <w:iCs/>
                <w:caps w:val="0"/>
                <w:color w:val="auto"/>
                <w:kern w:val="0"/>
                <w:sz w:val="18"/>
                <w:szCs w:val="18"/>
                <w:lang w:eastAsia="en-US"/>
              </w:rPr>
            </w:pPr>
            <w:hyperlink r:id="rId12" w:history="1">
              <w:r w:rsidR="00422BAC" w:rsidRPr="0027370B">
                <w:rPr>
                  <w:rStyle w:val="Hyperlink"/>
                  <w:rFonts w:asciiTheme="minorHAnsi" w:eastAsiaTheme="minorHAnsi" w:hAnsiTheme="minorHAnsi" w:cstheme="minorBidi"/>
                  <w:i/>
                  <w:iCs/>
                  <w:caps w:val="0"/>
                  <w:kern w:val="0"/>
                  <w:sz w:val="18"/>
                  <w:szCs w:val="18"/>
                  <w:lang w:eastAsia="en-US"/>
                </w:rPr>
                <w:t>https://aaloktechnologies.com/</w:t>
              </w:r>
            </w:hyperlink>
          </w:p>
          <w:p w14:paraId="66166846" w14:textId="3E4BBC74" w:rsidR="00422BAC" w:rsidRDefault="00422BAC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Duration #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June 2019 – Present | </w:t>
            </w:r>
            <w:r w:rsidRPr="00422BAC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Role #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Cloud Engineer (Implementations/Enhancements/Production Support)</w:t>
            </w:r>
          </w:p>
          <w:p w14:paraId="5CBC89EE" w14:textId="10CD7FDB" w:rsidR="005465F6" w:rsidRPr="00BC792E" w:rsidRDefault="005465F6" w:rsidP="00BC792E">
            <w:pPr>
              <w:pStyle w:val="Title"/>
              <w:spacing w:line="276" w:lineRule="auto"/>
              <w:rPr>
                <w:i/>
                <w:iCs/>
              </w:rPr>
            </w:pPr>
            <w:r w:rsidRPr="00BC792E">
              <w:rPr>
                <w:i/>
                <w:iCs/>
              </w:rPr>
              <w:lastRenderedPageBreak/>
              <w:t>British PetrolEum</w:t>
            </w:r>
          </w:p>
          <w:p w14:paraId="3A2755B2" w14:textId="3267D8D7" w:rsidR="009251BB" w:rsidRDefault="005465F6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Duration #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August 2020 – Present | </w:t>
            </w: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Role #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Cloud Administrator (Implementations/Enhancements/Production Support)</w:t>
            </w:r>
          </w:p>
          <w:p w14:paraId="29319E6B" w14:textId="0299C250" w:rsidR="009251BB" w:rsidRPr="009251BB" w:rsidRDefault="005465F6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  <w:t>Responsibilities &amp; Activities</w:t>
            </w:r>
          </w:p>
          <w:p w14:paraId="0D860496" w14:textId="0BA56927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Experience in creating &amp; managing to compute, networking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storage concepts on Microsoft Azure.</w:t>
            </w:r>
          </w:p>
          <w:p w14:paraId="5A41AC47" w14:textId="77777777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Creating VM Windows/Linux, Attaching new disk to VM’s.</w:t>
            </w:r>
          </w:p>
          <w:p w14:paraId="43EA550C" w14:textId="334EE95A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Monitoring the Health Status of the VM’s in Azure. </w:t>
            </w:r>
          </w:p>
          <w:p w14:paraId="08A0D730" w14:textId="77777777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Configuring Load Balancer.</w:t>
            </w:r>
          </w:p>
          <w:p w14:paraId="21E2938B" w14:textId="3DA63AD6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Troubleshoot Azure related issues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engage internal teams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vendor</w:t>
            </w:r>
            <w:r w:rsidR="00AD62E9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s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for issue resolutions.</w:t>
            </w:r>
          </w:p>
          <w:p w14:paraId="034BC4CA" w14:textId="755AE98C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Managing day to day activity of the cloud environment, supporting development teams with their requirements.</w:t>
            </w:r>
          </w:p>
          <w:p w14:paraId="79DF3AB9" w14:textId="39FC52D1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Create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Manage Azure Vnet, Subnets define inbound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outbound security rules depending on the infrastructure requirements by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creating network security groups (NSG).</w:t>
            </w:r>
          </w:p>
          <w:p w14:paraId="48464EF6" w14:textId="05CB370D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Restoring VM from Vault Backup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file restore.</w:t>
            </w:r>
          </w:p>
          <w:p w14:paraId="1D6C3568" w14:textId="3AD7A051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Configuring automation account (To Start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Stop VM, Scheduling script). </w:t>
            </w:r>
          </w:p>
          <w:p w14:paraId="7A8971A6" w14:textId="10A5C841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SQL setup configuration on azure SQL VMs.</w:t>
            </w:r>
          </w:p>
          <w:p w14:paraId="43001711" w14:textId="7581BC84" w:rsidR="009251BB" w:rsidRDefault="009251BB" w:rsidP="009251BB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</w:p>
          <w:p w14:paraId="21B03BBA" w14:textId="462A6D98" w:rsidR="009251BB" w:rsidRPr="00BC792E" w:rsidRDefault="009251BB" w:rsidP="00BC792E">
            <w:pPr>
              <w:pStyle w:val="Title"/>
              <w:spacing w:line="276" w:lineRule="auto"/>
              <w:rPr>
                <w:i/>
                <w:iCs/>
              </w:rPr>
            </w:pPr>
            <w:r w:rsidRPr="00BC792E">
              <w:rPr>
                <w:i/>
                <w:iCs/>
              </w:rPr>
              <w:t>National GRID</w:t>
            </w:r>
          </w:p>
          <w:p w14:paraId="58EA4B8A" w14:textId="54F68257" w:rsidR="009251BB" w:rsidRDefault="009251BB" w:rsidP="009251BB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Duration #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June 2019 – August 2020 | </w:t>
            </w: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Role #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Azure Administrator (Implementations/Enhancements/Production</w:t>
            </w:r>
            <w:r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Support) </w:t>
            </w:r>
          </w:p>
          <w:p w14:paraId="2F98864D" w14:textId="77777777" w:rsidR="009251BB" w:rsidRPr="009251BB" w:rsidRDefault="009251BB" w:rsidP="009251BB">
            <w:pPr>
              <w:pStyle w:val="Title"/>
              <w:jc w:val="left"/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  <w:t>Responsibilities &amp; Activities</w:t>
            </w:r>
          </w:p>
          <w:p w14:paraId="24370864" w14:textId="6EE5F733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Creating &amp; managing Compute, networking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storage concepts on Microsoft Azure.</w:t>
            </w:r>
          </w:p>
          <w:p w14:paraId="32C9B3FC" w14:textId="294AB5FF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Migrating resources between different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s</w:t>
            </w:r>
            <w:r w:rsidR="00B432B3"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ubscriptio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ns.</w:t>
            </w:r>
          </w:p>
          <w:p w14:paraId="16B4BB09" w14:textId="77777777" w:rsidR="00B432B3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Configuring Microsoft Azure virtual machines, storage accounts, resource groups. </w:t>
            </w:r>
          </w:p>
          <w:p w14:paraId="19B588BE" w14:textId="0E70C14F" w:rsidR="009251BB" w:rsidRDefault="00B432B3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Hand</w:t>
            </w:r>
            <w:r w:rsidR="009251BB"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ling day to day service deployments on Azure Infra.</w:t>
            </w:r>
          </w:p>
          <w:p w14:paraId="1F870BF1" w14:textId="77777777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Deployments of Azure Virtual Machines ARM as per the Client requirements.</w:t>
            </w:r>
          </w:p>
          <w:p w14:paraId="41F7CD07" w14:textId="59F2CCA8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Experience in Administration &amp; Taking back up of Azure VM's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taking File Level &amp; folder Level Backups.</w:t>
            </w:r>
          </w:p>
          <w:p w14:paraId="5D652E85" w14:textId="77777777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Configuring the Backup policies as per the requirement, Experience in restoring the backup as per the request.</w:t>
            </w:r>
          </w:p>
          <w:p w14:paraId="0D8AEBB6" w14:textId="0D585B89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Administration of various Azure Services by using PowerShell.</w:t>
            </w:r>
          </w:p>
          <w:p w14:paraId="6B8A2553" w14:textId="7806D3A0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Worked on Azure Active directory, Adding Users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group under Multi</w:t>
            </w:r>
            <w:r w:rsidR="00AD62E9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-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factor Authentications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Password Reset.</w:t>
            </w:r>
          </w:p>
          <w:p w14:paraId="73272198" w14:textId="6A5E5CFE" w:rsidR="009251BB" w:rsidRDefault="00B432B3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Understanding</w:t>
            </w:r>
            <w:r w:rsidR="009251BB"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on Azure Storage Explorer.</w:t>
            </w:r>
          </w:p>
          <w:p w14:paraId="047AD2BB" w14:textId="24DE9245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Attaching new disk to VM’s, Resizing the VM, Monitoring the Health Status of the VM’s in Azure</w:t>
            </w:r>
            <w:r w:rsidR="00AD62E9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.</w:t>
            </w:r>
          </w:p>
          <w:p w14:paraId="6B8977B8" w14:textId="77777777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Configuring Load Balancer, Application Gateway.</w:t>
            </w:r>
          </w:p>
          <w:p w14:paraId="6CDF96D2" w14:textId="2F16663C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Creating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managing Availability Sets, Auto scaling, load balancer as per project requirement.</w:t>
            </w:r>
          </w:p>
          <w:p w14:paraId="0D2A0FE3" w14:textId="7B3A3EC4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Managing day to day activity of the cloud environment.</w:t>
            </w:r>
          </w:p>
          <w:p w14:paraId="0486CC4F" w14:textId="77777777" w:rsidR="00E75CBA" w:rsidRPr="00E75CBA" w:rsidRDefault="00E75CBA" w:rsidP="00E75CBA">
            <w:pPr>
              <w:pStyle w:val="Title"/>
              <w:ind w:left="720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</w:p>
          <w:p w14:paraId="4BCE6E38" w14:textId="00DC2865" w:rsidR="00422BAC" w:rsidRPr="008662A9" w:rsidRDefault="00422BAC" w:rsidP="00422BAC">
            <w:pPr>
              <w:pStyle w:val="TableParagraph"/>
              <w:spacing w:line="272" w:lineRule="exact"/>
              <w:ind w:left="0"/>
              <w:rPr>
                <w:rFonts w:asciiTheme="majorHAnsi" w:hAnsiTheme="majorHAnsi" w:cstheme="majorHAnsi"/>
                <w:color w:val="864A04" w:themeColor="accent1" w:themeShade="80"/>
                <w:sz w:val="28"/>
                <w:szCs w:val="28"/>
              </w:rPr>
            </w:pPr>
          </w:p>
        </w:tc>
      </w:tr>
      <w:tr w:rsidR="00410939" w14:paraId="72731DCA" w14:textId="77777777" w:rsidTr="005465F6"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2C5573A1" w14:textId="77777777" w:rsidR="00EF5584" w:rsidRDefault="00EF5584" w:rsidP="00EF5584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6D63AE0C" w14:textId="43C309A2" w:rsidR="00EF5584" w:rsidRDefault="00EF5584" w:rsidP="00EF5584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601CA" wp14:editId="57861D2C">
                  <wp:extent cx="990600" cy="8877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D9FAA" w14:textId="77777777" w:rsidR="00410939" w:rsidRDefault="00410939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DB4F3B" wp14:editId="7B3667C4">
                  <wp:extent cx="1390650" cy="1543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373" cy="1582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947D63" w14:textId="470B3E30" w:rsidR="00EF5584" w:rsidRDefault="00EF5584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</w:tc>
        <w:tc>
          <w:tcPr>
            <w:tcW w:w="7546" w:type="dxa"/>
            <w:vMerge/>
          </w:tcPr>
          <w:p w14:paraId="369AF9EF" w14:textId="77777777" w:rsidR="00410939" w:rsidRDefault="00410939" w:rsidP="00A64095">
            <w:pPr>
              <w:pStyle w:val="Heading3"/>
            </w:pPr>
          </w:p>
        </w:tc>
      </w:tr>
      <w:tr w:rsidR="00410939" w14:paraId="64DFF027" w14:textId="77777777" w:rsidTr="005465F6">
        <w:trPr>
          <w:trHeight w:val="1089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0FB4583C" w14:textId="77777777" w:rsidR="00410939" w:rsidRPr="00251324" w:rsidRDefault="006B47E3" w:rsidP="006B47E3">
            <w:pPr>
              <w:pStyle w:val="Title"/>
              <w:rPr>
                <w:rFonts w:asciiTheme="minorHAnsi" w:hAnsiTheme="minorHAnsi" w:cstheme="minorHAnsi"/>
                <w:b/>
                <w:bCs/>
              </w:rPr>
            </w:pPr>
            <w:r w:rsidRPr="00251324">
              <w:rPr>
                <w:rFonts w:asciiTheme="minorHAnsi" w:hAnsiTheme="minorHAnsi" w:cstheme="minorHAnsi"/>
                <w:b/>
                <w:bCs/>
              </w:rPr>
              <w:t>YAMUNA MOPARTHI</w:t>
            </w:r>
          </w:p>
          <w:p w14:paraId="76C07CBB" w14:textId="055C6355" w:rsidR="004D304C" w:rsidRPr="00251324" w:rsidRDefault="006B47E3" w:rsidP="00251324">
            <w:pPr>
              <w:rPr>
                <w:i/>
                <w:iCs/>
              </w:rPr>
            </w:pPr>
            <w:r w:rsidRPr="00422BAC">
              <w:rPr>
                <w:i/>
                <w:iCs/>
              </w:rPr>
              <w:t>Azure Cloud Engineer</w:t>
            </w:r>
          </w:p>
          <w:p w14:paraId="3A4ABD2B" w14:textId="569106AF" w:rsidR="004D304C" w:rsidRPr="00251324" w:rsidRDefault="004D304C" w:rsidP="00251324">
            <w:pPr>
              <w:pStyle w:val="Title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513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CONTACT</w:t>
            </w:r>
          </w:p>
          <w:p w14:paraId="49D78445" w14:textId="77777777" w:rsidR="004D304C" w:rsidRPr="00251324" w:rsidRDefault="004D304C" w:rsidP="00422BAC">
            <w:pPr>
              <w:pStyle w:val="Title"/>
              <w:spacing w:before="0"/>
              <w:rPr>
                <w:sz w:val="18"/>
                <w:szCs w:val="18"/>
              </w:rPr>
            </w:pPr>
          </w:p>
          <w:p w14:paraId="020F40D7" w14:textId="0F8A9CDB" w:rsidR="00251324" w:rsidRPr="00A845A3" w:rsidRDefault="00B4414A" w:rsidP="00251324">
            <w:pPr>
              <w:spacing w:after="0"/>
              <w:rPr>
                <w:i/>
                <w:iCs/>
                <w:sz w:val="18"/>
                <w:szCs w:val="18"/>
              </w:rPr>
            </w:pPr>
            <w:hyperlink r:id="rId15" w:history="1">
              <w:r w:rsidR="00422BAC" w:rsidRPr="00A845A3">
                <w:rPr>
                  <w:rStyle w:val="Hyperlink"/>
                  <w:i/>
                  <w:iCs/>
                  <w:sz w:val="18"/>
                  <w:szCs w:val="18"/>
                </w:rPr>
                <w:t>meetyamu90@gmail.com</w:t>
              </w:r>
            </w:hyperlink>
          </w:p>
          <w:p w14:paraId="1A63DAC1" w14:textId="0BBA5B59" w:rsidR="00251324" w:rsidRPr="00A845A3" w:rsidRDefault="00B4414A" w:rsidP="00E40EF3">
            <w:pPr>
              <w:spacing w:after="0"/>
              <w:rPr>
                <w:rStyle w:val="Hyperlink"/>
                <w:i/>
                <w:iCs/>
                <w:sz w:val="18"/>
                <w:szCs w:val="18"/>
              </w:rPr>
            </w:pPr>
            <w:hyperlink r:id="rId16" w:history="1">
              <w:r w:rsidR="00251324" w:rsidRPr="00A845A3">
                <w:rPr>
                  <w:rStyle w:val="Hyperlink"/>
                  <w:i/>
                  <w:iCs/>
                  <w:sz w:val="18"/>
                  <w:szCs w:val="18"/>
                </w:rPr>
                <w:t>www.linkedin.com/in/YamunaMoparthi/</w:t>
              </w:r>
            </w:hyperlink>
          </w:p>
          <w:p w14:paraId="6F3E50BF" w14:textId="77777777" w:rsidR="00251324" w:rsidRDefault="00251324" w:rsidP="00251324">
            <w:pPr>
              <w:pStyle w:val="TableParagraph"/>
              <w:spacing w:line="219" w:lineRule="exact"/>
              <w:ind w:left="110"/>
              <w:rPr>
                <w:rFonts w:cstheme="minorHAnsi"/>
                <w:sz w:val="18"/>
                <w:szCs w:val="18"/>
              </w:rPr>
            </w:pPr>
          </w:p>
          <w:p w14:paraId="2BBA3C66" w14:textId="77777777" w:rsidR="00251324" w:rsidRDefault="00251324" w:rsidP="002513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51324">
              <w:rPr>
                <w:rFonts w:cstheme="minorHAnsi"/>
                <w:sz w:val="18"/>
                <w:szCs w:val="18"/>
              </w:rPr>
              <w:t>+60-1139611969</w:t>
            </w:r>
          </w:p>
          <w:p w14:paraId="29B5525E" w14:textId="77777777" w:rsidR="00251324" w:rsidRPr="00251324" w:rsidRDefault="00251324" w:rsidP="00251324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4D1FFCE7" w14:textId="7B57EFC7" w:rsidR="004D304C" w:rsidRPr="00251324" w:rsidRDefault="004D304C" w:rsidP="00422BAC">
            <w:pPr>
              <w:pStyle w:val="Title"/>
              <w:spacing w:before="0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51324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Endah Villa Condominium, 6-8-1, Sri Petaling, Kuala Lumpur, 57000, MALAYSIA</w:t>
            </w:r>
          </w:p>
          <w:p w14:paraId="5D8E9428" w14:textId="5E520152" w:rsidR="004D304C" w:rsidRPr="006B47E3" w:rsidRDefault="004D304C" w:rsidP="006B47E3">
            <w:pPr>
              <w:pStyle w:val="Tit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46" w:type="dxa"/>
            <w:vMerge/>
          </w:tcPr>
          <w:p w14:paraId="41D6B4B9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410939" w14:paraId="18FE737E" w14:textId="77777777" w:rsidTr="005465F6"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14:paraId="6E455565" w14:textId="0EF093B4" w:rsidR="00251324" w:rsidRPr="004E59DB" w:rsidRDefault="00B4414A" w:rsidP="00251324">
            <w:pPr>
              <w:pStyle w:val="Heading1"/>
              <w:spacing w:before="0" w:line="360" w:lineRule="auto"/>
              <w:rPr>
                <w:rFonts w:asciiTheme="minorHAnsi" w:hAnsiTheme="minorHAnsi" w:cstheme="minorHAnsi"/>
                <w:b/>
                <w:bCs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30714226"/>
                <w:placeholder>
                  <w:docPart w:val="43E97387720B4686B48007C51D9372CD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4E59DB">
                  <w:rPr>
                    <w:rStyle w:val="PlaceholderText"/>
                    <w:rFonts w:asciiTheme="minorHAnsi" w:hAnsiTheme="minorHAnsi" w:cstheme="minorHAnsi"/>
                    <w:b/>
                    <w:bCs/>
                    <w:color w:val="864A04" w:themeColor="accent1" w:themeShade="80"/>
                  </w:rPr>
                  <w:t>PROFILE</w:t>
                </w:r>
              </w:sdtContent>
            </w:sdt>
            <w:r w:rsidR="00410939" w:rsidRPr="004E59DB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4FB7535B" w14:textId="5391ACF2" w:rsidR="00410939" w:rsidRPr="005465F6" w:rsidRDefault="00306610" w:rsidP="00306610">
            <w:pPr>
              <w:pStyle w:val="ContactInf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65F6">
              <w:rPr>
                <w:sz w:val="20"/>
                <w:szCs w:val="20"/>
              </w:rPr>
              <w:t xml:space="preserve">Cloud Engineer with over 2 years of experience in Azure System Administrator activities which includes Configurations, Deployments </w:t>
            </w:r>
            <w:r w:rsidR="00B432B3">
              <w:rPr>
                <w:sz w:val="20"/>
                <w:szCs w:val="20"/>
              </w:rPr>
              <w:t>&amp;</w:t>
            </w:r>
            <w:r w:rsidRPr="005465F6">
              <w:rPr>
                <w:sz w:val="20"/>
                <w:szCs w:val="20"/>
              </w:rPr>
              <w:t xml:space="preserve"> Manag</w:t>
            </w:r>
            <w:r w:rsidR="00251324" w:rsidRPr="005465F6">
              <w:rPr>
                <w:sz w:val="20"/>
                <w:szCs w:val="20"/>
              </w:rPr>
              <w:t>ed</w:t>
            </w:r>
            <w:r w:rsidRPr="005465F6">
              <w:rPr>
                <w:sz w:val="20"/>
                <w:szCs w:val="20"/>
              </w:rPr>
              <w:t xml:space="preserve"> Services.</w:t>
            </w:r>
          </w:p>
          <w:p w14:paraId="22D70848" w14:textId="5AE0F56E" w:rsidR="00306610" w:rsidRPr="005465F6" w:rsidRDefault="00251324" w:rsidP="00306610">
            <w:pPr>
              <w:pStyle w:val="ContactInf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65F6">
              <w:rPr>
                <w:sz w:val="20"/>
                <w:szCs w:val="20"/>
              </w:rPr>
              <w:t>Passionate about</w:t>
            </w:r>
            <w:r w:rsidR="00306610" w:rsidRPr="005465F6">
              <w:rPr>
                <w:sz w:val="20"/>
                <w:szCs w:val="20"/>
              </w:rPr>
              <w:t xml:space="preserve"> build</w:t>
            </w:r>
            <w:r w:rsidRPr="005465F6">
              <w:rPr>
                <w:sz w:val="20"/>
                <w:szCs w:val="20"/>
              </w:rPr>
              <w:t xml:space="preserve">ing </w:t>
            </w:r>
            <w:r w:rsidR="00306610" w:rsidRPr="005465F6">
              <w:rPr>
                <w:sz w:val="20"/>
                <w:szCs w:val="20"/>
              </w:rPr>
              <w:t xml:space="preserve">career in CloudComputingPlatform </w:t>
            </w:r>
            <w:r w:rsidRPr="005465F6">
              <w:rPr>
                <w:sz w:val="20"/>
                <w:szCs w:val="20"/>
              </w:rPr>
              <w:t>&amp; to</w:t>
            </w:r>
            <w:r w:rsidR="00306610" w:rsidRPr="005465F6">
              <w:rPr>
                <w:sz w:val="20"/>
                <w:szCs w:val="20"/>
              </w:rPr>
              <w:t xml:space="preserve"> be in charge with </w:t>
            </w:r>
            <w:r w:rsidR="007F0655">
              <w:rPr>
                <w:sz w:val="20"/>
                <w:szCs w:val="20"/>
              </w:rPr>
              <w:t xml:space="preserve">a </w:t>
            </w:r>
            <w:r w:rsidR="005465F6" w:rsidRPr="005465F6">
              <w:rPr>
                <w:sz w:val="20"/>
                <w:szCs w:val="20"/>
              </w:rPr>
              <w:t xml:space="preserve">positive </w:t>
            </w:r>
            <w:r w:rsidR="00306610" w:rsidRPr="005465F6">
              <w:rPr>
                <w:sz w:val="20"/>
                <w:szCs w:val="20"/>
              </w:rPr>
              <w:t>attitude, which w</w:t>
            </w:r>
            <w:r w:rsidRPr="005465F6">
              <w:rPr>
                <w:sz w:val="20"/>
                <w:szCs w:val="20"/>
              </w:rPr>
              <w:t xml:space="preserve">ould </w:t>
            </w:r>
            <w:r w:rsidR="00306610" w:rsidRPr="005465F6">
              <w:rPr>
                <w:sz w:val="20"/>
                <w:szCs w:val="20"/>
              </w:rPr>
              <w:t xml:space="preserve">help the organization </w:t>
            </w:r>
            <w:r w:rsidRPr="005465F6">
              <w:rPr>
                <w:sz w:val="20"/>
                <w:szCs w:val="20"/>
              </w:rPr>
              <w:t xml:space="preserve">&amp; myself to </w:t>
            </w:r>
            <w:r w:rsidR="00306610" w:rsidRPr="005465F6">
              <w:rPr>
                <w:sz w:val="20"/>
                <w:szCs w:val="20"/>
              </w:rPr>
              <w:t>explore</w:t>
            </w:r>
            <w:r w:rsidRPr="005465F6">
              <w:rPr>
                <w:sz w:val="20"/>
                <w:szCs w:val="20"/>
              </w:rPr>
              <w:t xml:space="preserve"> &amp; excel.</w:t>
            </w:r>
          </w:p>
          <w:p w14:paraId="74A8B583" w14:textId="0A5483C0" w:rsidR="00410939" w:rsidRDefault="00306610" w:rsidP="00306610">
            <w:pPr>
              <w:pStyle w:val="ContactInf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65F6">
              <w:rPr>
                <w:sz w:val="20"/>
                <w:szCs w:val="20"/>
              </w:rPr>
              <w:t xml:space="preserve">Willing to work as a key player in </w:t>
            </w:r>
            <w:r w:rsidR="007F0655">
              <w:rPr>
                <w:sz w:val="20"/>
                <w:szCs w:val="20"/>
              </w:rPr>
              <w:t xml:space="preserve">a </w:t>
            </w:r>
            <w:r w:rsidRPr="005465F6">
              <w:rPr>
                <w:sz w:val="20"/>
                <w:szCs w:val="20"/>
              </w:rPr>
              <w:t xml:space="preserve">challenging </w:t>
            </w:r>
            <w:r w:rsidR="00B432B3">
              <w:rPr>
                <w:sz w:val="20"/>
                <w:szCs w:val="20"/>
              </w:rPr>
              <w:t>&amp;</w:t>
            </w:r>
            <w:r w:rsidRPr="005465F6">
              <w:rPr>
                <w:sz w:val="20"/>
                <w:szCs w:val="20"/>
              </w:rPr>
              <w:t xml:space="preserve"> creative environment with high endeavor to solve the problems.</w:t>
            </w:r>
          </w:p>
          <w:p w14:paraId="0EB3DF28" w14:textId="77777777" w:rsidR="009251BB" w:rsidRDefault="009251BB" w:rsidP="009251BB">
            <w:pPr>
              <w:pStyle w:val="TableParagraph"/>
              <w:spacing w:before="1"/>
              <w:ind w:left="0"/>
              <w:rPr>
                <w:rFonts w:ascii="Calibri"/>
                <w:color w:val="854904"/>
                <w:sz w:val="28"/>
              </w:rPr>
            </w:pPr>
          </w:p>
          <w:p w14:paraId="045329A6" w14:textId="3234D0CD" w:rsidR="009251BB" w:rsidRPr="004E59DB" w:rsidRDefault="009251BB" w:rsidP="00B432B3">
            <w:pPr>
              <w:pStyle w:val="TableParagraph"/>
              <w:spacing w:before="1" w:line="360" w:lineRule="auto"/>
              <w:ind w:left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4E59DB">
              <w:rPr>
                <w:rFonts w:asciiTheme="minorHAnsi" w:hAnsiTheme="minorHAnsi" w:cstheme="minorHAnsi"/>
                <w:b/>
                <w:bCs/>
                <w:color w:val="854904"/>
                <w:sz w:val="28"/>
              </w:rPr>
              <w:lastRenderedPageBreak/>
              <w:t>TECHNICAL</w:t>
            </w:r>
            <w:r w:rsidRPr="004E59DB">
              <w:rPr>
                <w:rFonts w:asciiTheme="minorHAnsi" w:hAnsiTheme="minorHAnsi" w:cstheme="minorHAnsi"/>
                <w:b/>
                <w:bCs/>
                <w:color w:val="854904"/>
                <w:spacing w:val="-10"/>
                <w:sz w:val="28"/>
              </w:rPr>
              <w:t xml:space="preserve"> </w:t>
            </w:r>
            <w:r w:rsidRPr="004E59DB">
              <w:rPr>
                <w:rFonts w:asciiTheme="minorHAnsi" w:hAnsiTheme="minorHAnsi" w:cstheme="minorHAnsi"/>
                <w:b/>
                <w:bCs/>
                <w:color w:val="854904"/>
                <w:sz w:val="28"/>
              </w:rPr>
              <w:t>COMPETENCIES</w:t>
            </w:r>
          </w:p>
          <w:p w14:paraId="62474875" w14:textId="116AC452" w:rsidR="009251BB" w:rsidRPr="00E75CBA" w:rsidRDefault="009251BB" w:rsidP="009251BB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59" w:lineRule="auto"/>
              <w:ind w:right="128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>H</w:t>
            </w:r>
            <w:r w:rsidR="00E75CBA">
              <w:rPr>
                <w:rFonts w:asciiTheme="minorHAnsi" w:hAnsiTheme="minorHAnsi" w:cstheme="minorHAnsi"/>
                <w:sz w:val="20"/>
              </w:rPr>
              <w:t>ands</w:t>
            </w:r>
            <w:r w:rsidRPr="00E75CBA">
              <w:rPr>
                <w:rFonts w:asciiTheme="minorHAnsi" w:hAnsiTheme="minorHAnsi" w:cstheme="minorHAnsi"/>
                <w:sz w:val="20"/>
              </w:rPr>
              <w:t>-</w:t>
            </w:r>
            <w:r w:rsidR="00E75CBA">
              <w:rPr>
                <w:rFonts w:asciiTheme="minorHAnsi" w:hAnsiTheme="minorHAnsi" w:cstheme="minorHAnsi"/>
                <w:sz w:val="20"/>
              </w:rPr>
              <w:t>O</w:t>
            </w:r>
            <w:r w:rsidRPr="00E75CBA">
              <w:rPr>
                <w:rFonts w:asciiTheme="minorHAnsi" w:hAnsiTheme="minorHAnsi" w:cstheme="minorHAnsi"/>
                <w:sz w:val="20"/>
              </w:rPr>
              <w:t>n experience in virtual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machines, virtual network, </w:t>
            </w:r>
            <w:r w:rsidR="00F24AEE" w:rsidRPr="00E75CBA">
              <w:rPr>
                <w:rFonts w:asciiTheme="minorHAnsi" w:hAnsiTheme="minorHAnsi" w:cstheme="minorHAnsi"/>
                <w:sz w:val="20"/>
              </w:rPr>
              <w:t>Azure</w:t>
            </w:r>
            <w:r w:rsidR="00F24AEE" w:rsidRPr="00E75CBA">
              <w:rPr>
                <w:rFonts w:asciiTheme="minorHAnsi" w:hAnsiTheme="minorHAnsi" w:cstheme="minorHAnsi"/>
                <w:spacing w:val="-44"/>
                <w:sz w:val="20"/>
              </w:rPr>
              <w:t xml:space="preserve"> </w:t>
            </w:r>
            <w:r w:rsidR="00F24AEE">
              <w:rPr>
                <w:rFonts w:asciiTheme="minorHAnsi" w:hAnsiTheme="minorHAnsi" w:cstheme="minorHAnsi"/>
                <w:spacing w:val="-44"/>
                <w:sz w:val="20"/>
              </w:rPr>
              <w:t xml:space="preserve">   </w:t>
            </w:r>
            <w:r w:rsidR="00F24AEE">
              <w:rPr>
                <w:rFonts w:asciiTheme="minorHAnsi" w:hAnsiTheme="minorHAnsi" w:cstheme="minorHAnsi"/>
                <w:sz w:val="20"/>
              </w:rPr>
              <w:t xml:space="preserve"> Storage</w:t>
            </w:r>
            <w:r w:rsidR="00BE6129">
              <w:rPr>
                <w:rFonts w:asciiTheme="minorHAnsi" w:hAnsiTheme="minorHAnsi" w:cstheme="minorHAnsi"/>
                <w:sz w:val="20"/>
              </w:rPr>
              <w:t>,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 Azure </w:t>
            </w:r>
            <w:r w:rsidR="00F24AEE">
              <w:rPr>
                <w:rFonts w:asciiTheme="minorHAnsi" w:hAnsiTheme="minorHAnsi" w:cstheme="minorHAnsi"/>
                <w:sz w:val="20"/>
              </w:rPr>
              <w:t>A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ctive </w:t>
            </w:r>
            <w:r w:rsidR="00F24AEE">
              <w:rPr>
                <w:rFonts w:asciiTheme="minorHAnsi" w:hAnsiTheme="minorHAnsi" w:cstheme="minorHAnsi"/>
                <w:sz w:val="20"/>
              </w:rPr>
              <w:t>D</w:t>
            </w:r>
            <w:r w:rsidR="00F24AEE" w:rsidRPr="00E75CBA">
              <w:rPr>
                <w:rFonts w:asciiTheme="minorHAnsi" w:hAnsiTheme="minorHAnsi" w:cstheme="minorHAnsi"/>
                <w:sz w:val="20"/>
              </w:rPr>
              <w:t>irectories,</w:t>
            </w:r>
            <w:r w:rsidR="00F24AEE">
              <w:rPr>
                <w:rFonts w:asciiTheme="minorHAnsi" w:hAnsiTheme="minorHAnsi" w:cstheme="minorHAnsi"/>
                <w:sz w:val="20"/>
              </w:rPr>
              <w:t xml:space="preserve"> Azure </w:t>
            </w:r>
            <w:r w:rsidRPr="00E75CBA">
              <w:rPr>
                <w:rFonts w:asciiTheme="minorHAnsi" w:hAnsiTheme="minorHAnsi" w:cstheme="minorHAnsi"/>
                <w:sz w:val="20"/>
              </w:rPr>
              <w:t>Subscriptions, Azure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="00F24AEE">
              <w:rPr>
                <w:rFonts w:asciiTheme="minorHAnsi" w:hAnsiTheme="minorHAnsi" w:cstheme="minorHAnsi"/>
                <w:sz w:val="20"/>
              </w:rPr>
              <w:t>P</w:t>
            </w:r>
            <w:r w:rsidRPr="00E75CBA">
              <w:rPr>
                <w:rFonts w:asciiTheme="minorHAnsi" w:hAnsiTheme="minorHAnsi" w:cstheme="minorHAnsi"/>
                <w:sz w:val="20"/>
              </w:rPr>
              <w:t>olic</w:t>
            </w:r>
            <w:r w:rsidR="00BE6129">
              <w:rPr>
                <w:rFonts w:asciiTheme="minorHAnsi" w:hAnsiTheme="minorHAnsi" w:cstheme="minorHAnsi"/>
                <w:sz w:val="20"/>
              </w:rPr>
              <w:t>i</w:t>
            </w:r>
            <w:r w:rsidRPr="00E75CBA">
              <w:rPr>
                <w:rFonts w:asciiTheme="minorHAnsi" w:hAnsiTheme="minorHAnsi" w:cstheme="minorHAnsi"/>
                <w:sz w:val="20"/>
              </w:rPr>
              <w:t>es, Azure DNS, Azure Load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Balancer</w:t>
            </w:r>
            <w:r w:rsidRPr="00E75CBA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&amp;</w:t>
            </w:r>
            <w:r w:rsidRPr="00E75CB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AutoScaling.</w:t>
            </w:r>
          </w:p>
          <w:p w14:paraId="63B39CB3" w14:textId="4B73F9E9" w:rsidR="009251BB" w:rsidRPr="00E75CBA" w:rsidRDefault="009251BB" w:rsidP="009251BB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18" w:line="259" w:lineRule="auto"/>
              <w:ind w:right="238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 xml:space="preserve">Good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understanding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 in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working with (</w:t>
            </w:r>
            <w:r w:rsidRPr="00E75CBA">
              <w:rPr>
                <w:rFonts w:asciiTheme="minorHAnsi" w:hAnsiTheme="minorHAnsi" w:cstheme="minorHAnsi"/>
                <w:sz w:val="20"/>
              </w:rPr>
              <w:t>ARM) Azure Resource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Manager Templates, Azure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 xml:space="preserve">CLI, Azure 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PowerShell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&amp;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 Azure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J</w:t>
            </w:r>
            <w:r w:rsidRPr="00E75CBA">
              <w:rPr>
                <w:rFonts w:asciiTheme="minorHAnsi" w:hAnsiTheme="minorHAnsi" w:cstheme="minorHAnsi"/>
                <w:sz w:val="20"/>
              </w:rPr>
              <w:t>son.</w:t>
            </w:r>
          </w:p>
          <w:p w14:paraId="7C8F63F4" w14:textId="3330E1D0" w:rsidR="009251BB" w:rsidRPr="00E75CBA" w:rsidRDefault="009251BB" w:rsidP="009251BB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22" w:line="256" w:lineRule="auto"/>
              <w:ind w:right="227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>Sound</w:t>
            </w:r>
            <w:r w:rsidRPr="00E75CB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working</w:t>
            </w:r>
            <w:r w:rsidRPr="00E75CB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expertise</w:t>
            </w:r>
            <w:r w:rsidRPr="00E75CBA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on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Azure cloud configuration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 xml:space="preserve">using Windows &amp; </w:t>
            </w:r>
            <w:r w:rsidRPr="00E75CBA">
              <w:rPr>
                <w:rFonts w:asciiTheme="minorHAnsi" w:hAnsiTheme="minorHAnsi" w:cstheme="minorHAnsi"/>
                <w:sz w:val="20"/>
              </w:rPr>
              <w:t>Linux</w:t>
            </w:r>
            <w:r w:rsidRPr="00E75CB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platforms.</w:t>
            </w:r>
          </w:p>
          <w:p w14:paraId="525A9887" w14:textId="35E8D2A1" w:rsidR="009251BB" w:rsidRPr="00E75CBA" w:rsidRDefault="009251BB" w:rsidP="009251BB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22" w:line="256" w:lineRule="auto"/>
              <w:ind w:right="227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>Working knowledge in SQL Plus,</w:t>
            </w:r>
            <w:r w:rsidRPr="00E75CBA">
              <w:rPr>
                <w:rFonts w:asciiTheme="minorHAnsi" w:hAnsiTheme="minorHAnsi" w:cstheme="minorHAnsi"/>
                <w:spacing w:val="-44"/>
                <w:sz w:val="20"/>
              </w:rPr>
              <w:t xml:space="preserve"> </w:t>
            </w:r>
            <w:r w:rsidR="00DF6AA3" w:rsidRPr="00E75CBA">
              <w:rPr>
                <w:rFonts w:asciiTheme="minorHAnsi" w:hAnsiTheme="minorHAnsi" w:cstheme="minorHAnsi"/>
                <w:sz w:val="20"/>
              </w:rPr>
              <w:t>C, C++</w:t>
            </w:r>
            <w:r w:rsidRPr="00E75CBA">
              <w:rPr>
                <w:rFonts w:asciiTheme="minorHAnsi" w:hAnsiTheme="minorHAnsi" w:cstheme="minorHAnsi"/>
                <w:sz w:val="20"/>
              </w:rPr>
              <w:t>.</w:t>
            </w:r>
          </w:p>
          <w:p w14:paraId="4BBBB31E" w14:textId="5D8ECADA" w:rsidR="009251BB" w:rsidRPr="00306610" w:rsidRDefault="009251BB" w:rsidP="009251BB">
            <w:pPr>
              <w:pStyle w:val="ContactInf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546" w:type="dxa"/>
            <w:vMerge/>
          </w:tcPr>
          <w:p w14:paraId="7AD358B1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</w:tbl>
    <w:p w14:paraId="0EA72247" w14:textId="3CDAC9EC" w:rsidR="00E75CBA" w:rsidRPr="00E75CBA" w:rsidRDefault="00E75CBA" w:rsidP="00E75CBA">
      <w:pPr>
        <w:widowControl w:val="0"/>
        <w:tabs>
          <w:tab w:val="left" w:pos="5910"/>
        </w:tabs>
        <w:ind w:right="-540"/>
        <w:rPr>
          <w:rFonts w:cstheme="minorHAnsi"/>
          <w:b/>
          <w:i/>
          <w:sz w:val="20"/>
          <w:szCs w:val="20"/>
          <w:u w:val="single"/>
        </w:rPr>
      </w:pPr>
      <w:r w:rsidRPr="00E75CBA">
        <w:rPr>
          <w:rFonts w:cstheme="minorHAnsi"/>
          <w:i/>
          <w:sz w:val="20"/>
          <w:szCs w:val="20"/>
        </w:rPr>
        <w:t>I hereby declare that the information given in this document is true.</w:t>
      </w:r>
      <w:r w:rsidRPr="00E75CBA">
        <w:rPr>
          <w:rFonts w:cstheme="minorHAnsi"/>
          <w:b/>
          <w:i/>
          <w:sz w:val="20"/>
          <w:szCs w:val="20"/>
        </w:rPr>
        <w:t xml:space="preserve">                                                    </w:t>
      </w:r>
      <w:r>
        <w:rPr>
          <w:rFonts w:cstheme="minorHAnsi"/>
          <w:b/>
          <w:i/>
          <w:sz w:val="20"/>
          <w:szCs w:val="20"/>
        </w:rPr>
        <w:t xml:space="preserve">                          </w:t>
      </w:r>
      <w:r>
        <w:rPr>
          <w:rFonts w:cstheme="minorHAnsi"/>
          <w:b/>
          <w:i/>
          <w:sz w:val="20"/>
          <w:szCs w:val="20"/>
          <w:u w:val="single"/>
        </w:rPr>
        <w:t>Yamuna Moparthi</w:t>
      </w:r>
    </w:p>
    <w:sectPr w:rsidR="00E75CBA" w:rsidRPr="00E75CBA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8A396" w14:textId="77777777" w:rsidR="00B4414A" w:rsidRDefault="00B4414A" w:rsidP="00187B92">
      <w:pPr>
        <w:spacing w:after="0" w:line="240" w:lineRule="auto"/>
      </w:pPr>
      <w:r>
        <w:separator/>
      </w:r>
    </w:p>
  </w:endnote>
  <w:endnote w:type="continuationSeparator" w:id="0">
    <w:p w14:paraId="6D92392C" w14:textId="77777777" w:rsidR="00B4414A" w:rsidRDefault="00B4414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E502" w14:textId="77777777" w:rsidR="00B4414A" w:rsidRDefault="00B4414A" w:rsidP="00187B92">
      <w:pPr>
        <w:spacing w:after="0" w:line="240" w:lineRule="auto"/>
      </w:pPr>
      <w:r>
        <w:separator/>
      </w:r>
    </w:p>
  </w:footnote>
  <w:footnote w:type="continuationSeparator" w:id="0">
    <w:p w14:paraId="314FF6AA" w14:textId="77777777" w:rsidR="00B4414A" w:rsidRDefault="00B4414A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316"/>
    <w:multiLevelType w:val="hybridMultilevel"/>
    <w:tmpl w:val="699E3F60"/>
    <w:lvl w:ilvl="0" w:tplc="B3A8C7A8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B5E7B3C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399C668C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6A30421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53F419F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54EEC38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B1C0C7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7" w:tplc="6F2A099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8" w:tplc="19D68AE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F03F8C"/>
    <w:multiLevelType w:val="hybridMultilevel"/>
    <w:tmpl w:val="19A06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621D"/>
    <w:multiLevelType w:val="hybridMultilevel"/>
    <w:tmpl w:val="5E6229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3985"/>
    <w:multiLevelType w:val="hybridMultilevel"/>
    <w:tmpl w:val="BAD063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C7CAD"/>
    <w:multiLevelType w:val="hybridMultilevel"/>
    <w:tmpl w:val="8C18F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E3"/>
    <w:rsid w:val="0003693E"/>
    <w:rsid w:val="000721F4"/>
    <w:rsid w:val="00102847"/>
    <w:rsid w:val="001340F5"/>
    <w:rsid w:val="00157B6F"/>
    <w:rsid w:val="00187B92"/>
    <w:rsid w:val="001D50AB"/>
    <w:rsid w:val="00251324"/>
    <w:rsid w:val="0027370B"/>
    <w:rsid w:val="00293B83"/>
    <w:rsid w:val="002C0739"/>
    <w:rsid w:val="00306610"/>
    <w:rsid w:val="00317F74"/>
    <w:rsid w:val="0039505A"/>
    <w:rsid w:val="00410939"/>
    <w:rsid w:val="00416FF5"/>
    <w:rsid w:val="00422BAC"/>
    <w:rsid w:val="00431971"/>
    <w:rsid w:val="0044748F"/>
    <w:rsid w:val="00486E5D"/>
    <w:rsid w:val="004D304C"/>
    <w:rsid w:val="004E59DB"/>
    <w:rsid w:val="005465F6"/>
    <w:rsid w:val="00556717"/>
    <w:rsid w:val="00581FC8"/>
    <w:rsid w:val="005F41D0"/>
    <w:rsid w:val="00614B25"/>
    <w:rsid w:val="006272F5"/>
    <w:rsid w:val="006A3CE7"/>
    <w:rsid w:val="006B47E3"/>
    <w:rsid w:val="006B6D95"/>
    <w:rsid w:val="00761BB8"/>
    <w:rsid w:val="00775465"/>
    <w:rsid w:val="00796286"/>
    <w:rsid w:val="007F0655"/>
    <w:rsid w:val="008662A9"/>
    <w:rsid w:val="008C33FB"/>
    <w:rsid w:val="009251BB"/>
    <w:rsid w:val="00952ECD"/>
    <w:rsid w:val="00A64095"/>
    <w:rsid w:val="00A845A3"/>
    <w:rsid w:val="00A903B0"/>
    <w:rsid w:val="00AD62E9"/>
    <w:rsid w:val="00AF7BCF"/>
    <w:rsid w:val="00B31A51"/>
    <w:rsid w:val="00B432B3"/>
    <w:rsid w:val="00B4414A"/>
    <w:rsid w:val="00B52BFE"/>
    <w:rsid w:val="00BC792E"/>
    <w:rsid w:val="00BE5DC4"/>
    <w:rsid w:val="00BE6129"/>
    <w:rsid w:val="00C233CA"/>
    <w:rsid w:val="00C81877"/>
    <w:rsid w:val="00C93D78"/>
    <w:rsid w:val="00CE2C80"/>
    <w:rsid w:val="00D13C88"/>
    <w:rsid w:val="00D1599B"/>
    <w:rsid w:val="00D4187F"/>
    <w:rsid w:val="00D460EA"/>
    <w:rsid w:val="00D70063"/>
    <w:rsid w:val="00DB1846"/>
    <w:rsid w:val="00DF6AA3"/>
    <w:rsid w:val="00E40EF3"/>
    <w:rsid w:val="00E75CBA"/>
    <w:rsid w:val="00E9194E"/>
    <w:rsid w:val="00EA0BE6"/>
    <w:rsid w:val="00EF5584"/>
    <w:rsid w:val="00F24AEE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C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customStyle="1" w:styleId="TableParagraph">
    <w:name w:val="Table Paragraph"/>
    <w:basedOn w:val="Normal"/>
    <w:uiPriority w:val="1"/>
    <w:qFormat/>
    <w:rsid w:val="00EF5584"/>
    <w:pPr>
      <w:widowControl w:val="0"/>
      <w:autoSpaceDE w:val="0"/>
      <w:autoSpaceDN w:val="0"/>
      <w:spacing w:after="0" w:line="240" w:lineRule="auto"/>
      <w:ind w:left="187"/>
      <w:jc w:val="left"/>
    </w:pPr>
    <w:rPr>
      <w:rFonts w:ascii="Calibri Light" w:eastAsia="Calibri Light" w:hAnsi="Calibri Light" w:cs="Calibri Light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6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aloktechnologies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linkedin.com/in/YamunaMoparthi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meetyamu90@gmail.com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mu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97387720B4686B48007C51D937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E9F78-3CC2-4140-9E0F-87DCA0E80821}"/>
      </w:docPartPr>
      <w:docPartBody>
        <w:p w:rsidR="00D73E29" w:rsidRDefault="004669DD">
          <w:pPr>
            <w:pStyle w:val="43E97387720B4686B48007C51D9372CD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E6"/>
    <w:rsid w:val="004669DD"/>
    <w:rsid w:val="00A759AB"/>
    <w:rsid w:val="00C94AE6"/>
    <w:rsid w:val="00D7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94AE6"/>
    <w:rPr>
      <w:color w:val="808080"/>
    </w:rPr>
  </w:style>
  <w:style w:type="paragraph" w:customStyle="1" w:styleId="43E97387720B4686B48007C51D9372CD">
    <w:name w:val="43E97387720B4686B48007C51D9372CD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2021-06-04T06:53:00Z</dcterms:created>
  <dcterms:modified xsi:type="dcterms:W3CDTF">2021-06-04T07:24:00Z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